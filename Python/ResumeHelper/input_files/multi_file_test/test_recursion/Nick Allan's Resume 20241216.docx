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6203"/>
      </w:tblGrid>
      <w:tr w:rsidR="007525C1" w:rsidRPr="005D3AFB" w14:paraId="4FFA8002" w14:textId="77777777" w:rsidTr="00A60130">
        <w:tc>
          <w:tcPr>
            <w:tcW w:w="4253" w:type="dxa"/>
            <w:shd w:val="clear" w:color="auto" w:fill="auto"/>
            <w:vAlign w:val="bottom"/>
          </w:tcPr>
          <w:p w14:paraId="19E656B8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34998BD0" w14:textId="0676C2CC" w:rsidR="007525C1" w:rsidRPr="005D3AFB" w:rsidRDefault="00A74A6D" w:rsidP="005D3AFB">
            <w:pPr>
              <w:spacing w:after="0" w:line="240" w:lineRule="auto"/>
            </w:pPr>
            <w:r>
              <w:rPr>
                <w:sz w:val="36"/>
                <w:szCs w:val="36"/>
              </w:rPr>
              <w:t>Software Developer</w:t>
            </w:r>
          </w:p>
        </w:tc>
        <w:tc>
          <w:tcPr>
            <w:tcW w:w="6203" w:type="dxa"/>
            <w:shd w:val="clear" w:color="auto" w:fill="auto"/>
            <w:vAlign w:val="bottom"/>
          </w:tcPr>
          <w:p w14:paraId="01958288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5FBD5852" w14:textId="031C40B9" w:rsidR="00FA0CB1" w:rsidRPr="005D3AFB" w:rsidRDefault="009B6956" w:rsidP="00162411">
            <w:pPr>
              <w:spacing w:after="120" w:line="240" w:lineRule="auto"/>
              <w:jc w:val="right"/>
            </w:pPr>
            <w:bookmarkStart w:id="0" w:name="_Hlk184463995"/>
            <w:r>
              <w:t>A</w:t>
            </w:r>
            <w:r w:rsidR="00162411">
              <w:t>daptable</w:t>
            </w:r>
            <w:r w:rsidR="007525C1" w:rsidRPr="005D3AFB">
              <w:t xml:space="preserve"> </w:t>
            </w:r>
            <w:r>
              <w:t>C# S</w:t>
            </w:r>
            <w:r w:rsidR="007525C1" w:rsidRPr="005D3AFB">
              <w:t xml:space="preserve">oftware </w:t>
            </w:r>
            <w:r>
              <w:t>E</w:t>
            </w:r>
            <w:r w:rsidR="007525C1" w:rsidRPr="005D3AFB">
              <w:t xml:space="preserve">ngineer with over </w:t>
            </w:r>
            <w:r w:rsidR="00162411">
              <w:t xml:space="preserve">twenty </w:t>
            </w:r>
            <w:r w:rsidR="007525C1" w:rsidRPr="005D3AFB">
              <w:t xml:space="preserve">years’ experience </w:t>
            </w:r>
            <w:r w:rsidR="00162411">
              <w:t xml:space="preserve">in </w:t>
            </w:r>
            <w:r w:rsidR="007525C1" w:rsidRPr="005D3AFB">
              <w:t xml:space="preserve">software </w:t>
            </w:r>
            <w:r w:rsidR="00162411">
              <w:t xml:space="preserve">and </w:t>
            </w:r>
            <w:r w:rsidR="00162411" w:rsidRPr="005D3AFB">
              <w:t xml:space="preserve">database </w:t>
            </w:r>
            <w:r w:rsidR="007525C1" w:rsidRPr="005D3AFB">
              <w:t>design.</w:t>
            </w:r>
            <w:r w:rsidR="00162411">
              <w:t xml:space="preserve">  </w:t>
            </w:r>
            <w:r w:rsidR="00D22E07">
              <w:t>Knowledgeable</w:t>
            </w:r>
            <w:r w:rsidR="00162411">
              <w:t xml:space="preserve"> in C#, Azure and database technologies</w:t>
            </w:r>
            <w:r w:rsidR="000F6279" w:rsidRPr="005D3AFB">
              <w:t>, s</w:t>
            </w:r>
            <w:r w:rsidR="007525C1" w:rsidRPr="005D3AFB">
              <w:t>peciali</w:t>
            </w:r>
            <w:r w:rsidR="000F6279" w:rsidRPr="005D3AFB">
              <w:t>sing</w:t>
            </w:r>
            <w:r w:rsidR="007525C1" w:rsidRPr="005D3AFB">
              <w:t xml:space="preserve"> </w:t>
            </w:r>
            <w:r w:rsidR="000F6279" w:rsidRPr="005D3AFB">
              <w:t>in</w:t>
            </w:r>
            <w:r w:rsidR="007525C1" w:rsidRPr="005D3AFB">
              <w:t xml:space="preserve"> intuitive system</w:t>
            </w:r>
            <w:r w:rsidR="000F6279" w:rsidRPr="005D3AFB">
              <w:t xml:space="preserve"> design</w:t>
            </w:r>
            <w:r w:rsidR="007525C1" w:rsidRPr="005D3AFB">
              <w:t xml:space="preserve">, </w:t>
            </w:r>
            <w:r w:rsidR="00162411">
              <w:t xml:space="preserve">and </w:t>
            </w:r>
            <w:r w:rsidR="007525C1" w:rsidRPr="005D3AFB">
              <w:t>anticipation of client needs</w:t>
            </w:r>
            <w:r>
              <w:t xml:space="preserve">. </w:t>
            </w:r>
            <w:r w:rsidR="00162411">
              <w:t xml:space="preserve"> </w:t>
            </w:r>
            <w:r>
              <w:t>D</w:t>
            </w:r>
            <w:r w:rsidR="00162411">
              <w:t>edicat</w:t>
            </w:r>
            <w:r>
              <w:t>ed</w:t>
            </w:r>
            <w:r w:rsidR="00162411">
              <w:t xml:space="preserve"> to continuous learning and </w:t>
            </w:r>
            <w:r>
              <w:t xml:space="preserve">delivering </w:t>
            </w:r>
            <w:r w:rsidR="00162411">
              <w:t>cutting</w:t>
            </w:r>
            <w:r w:rsidR="00D22E07">
              <w:t xml:space="preserve"> </w:t>
            </w:r>
            <w:r w:rsidR="00162411">
              <w:t xml:space="preserve">edge </w:t>
            </w:r>
            <w:r>
              <w:t>solutions</w:t>
            </w:r>
            <w:r w:rsidR="00162411">
              <w:t>.</w:t>
            </w:r>
          </w:p>
          <w:p w14:paraId="7DF2357A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8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9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580D9BC6" w14:textId="77777777" w:rsidR="00C000D0" w:rsidRPr="00C000D0" w:rsidRDefault="002B39CD" w:rsidP="00C000D0">
      <w:pPr>
        <w:pStyle w:val="Heading2"/>
      </w:pPr>
      <w:r>
        <w:t>Core Skills</w:t>
      </w:r>
    </w:p>
    <w:p w14:paraId="025E6DF1" w14:textId="51FE4060" w:rsidR="005D420E" w:rsidRDefault="005D420E" w:rsidP="005D420E">
      <w:pPr>
        <w:pStyle w:val="CVBullet"/>
        <w:rPr>
          <w:rStyle w:val="oypena"/>
        </w:rPr>
      </w:pPr>
      <w:r>
        <w:rPr>
          <w:rStyle w:val="oypena"/>
        </w:rPr>
        <w:t>.NET Development: C#, ASP.NET, TDD</w:t>
      </w:r>
    </w:p>
    <w:p w14:paraId="151EDA5E" w14:textId="19F7492B" w:rsidR="005D420E" w:rsidRDefault="005D420E" w:rsidP="005D420E">
      <w:pPr>
        <w:pStyle w:val="CVBullet"/>
        <w:rPr>
          <w:rStyle w:val="oypena"/>
        </w:rPr>
      </w:pPr>
      <w:r>
        <w:t>Cloud Infrastructure: Azure DevOps</w:t>
      </w:r>
      <w:r w:rsidR="009B6956">
        <w:t>,</w:t>
      </w:r>
      <w:r>
        <w:t xml:space="preserve"> </w:t>
      </w:r>
      <w:r w:rsidR="009B6956">
        <w:t>AWS</w:t>
      </w:r>
    </w:p>
    <w:p w14:paraId="1D1DECF9" w14:textId="4A3F0349" w:rsidR="003E279E" w:rsidRDefault="003E279E" w:rsidP="003E279E">
      <w:pPr>
        <w:pStyle w:val="CVBullet"/>
      </w:pPr>
      <w:r>
        <w:t>SQL Server (</w:t>
      </w:r>
      <w:r w:rsidR="000F6279">
        <w:t>Azure</w:t>
      </w:r>
      <w:r>
        <w:t xml:space="preserve"> </w:t>
      </w:r>
      <w:r w:rsidR="000F6279">
        <w:t>&amp;</w:t>
      </w:r>
      <w:r>
        <w:t xml:space="preserve"> On-Prem):</w:t>
      </w:r>
      <w:r w:rsidR="004B5AF6">
        <w:t xml:space="preserve"> </w:t>
      </w:r>
      <w:r>
        <w:t>A</w:t>
      </w:r>
      <w:r w:rsidR="004B5AF6">
        <w:t xml:space="preserve">zure </w:t>
      </w:r>
      <w:r>
        <w:t>D</w:t>
      </w:r>
      <w:r w:rsidR="004B5AF6">
        <w:t xml:space="preserve">ata </w:t>
      </w:r>
      <w:r>
        <w:t>F</w:t>
      </w:r>
      <w:r w:rsidR="004B5AF6">
        <w:t>actory</w:t>
      </w:r>
      <w:r>
        <w:t xml:space="preserve">, </w:t>
      </w:r>
      <w:r w:rsidR="00663558">
        <w:t xml:space="preserve">Azure Pipelines, </w:t>
      </w:r>
      <w:r>
        <w:t>SQL Server Agent</w:t>
      </w:r>
    </w:p>
    <w:p w14:paraId="22DF9067" w14:textId="54CCF829" w:rsidR="005D420E" w:rsidRDefault="005D420E" w:rsidP="005D420E">
      <w:pPr>
        <w:pStyle w:val="CVBullet"/>
      </w:pPr>
      <w:r w:rsidRPr="00F435C8">
        <w:t>Collaboration Tools</w:t>
      </w:r>
      <w:r>
        <w:t>:  G</w:t>
      </w:r>
      <w:r w:rsidRPr="00F435C8">
        <w:t xml:space="preserve">it, </w:t>
      </w:r>
      <w:r>
        <w:t>DevOps</w:t>
      </w:r>
      <w:r w:rsidRPr="00F435C8">
        <w:t xml:space="preserve">, </w:t>
      </w:r>
      <w:r>
        <w:t>JIRA, Confluence</w:t>
      </w:r>
    </w:p>
    <w:p w14:paraId="6B450F8B" w14:textId="315988B6" w:rsidR="001D335F" w:rsidRDefault="001D335F" w:rsidP="001D335F">
      <w:pPr>
        <w:pStyle w:val="CVBullet"/>
      </w:pPr>
      <w:r>
        <w:rPr>
          <w:rStyle w:val="oypena"/>
        </w:rPr>
        <w:t>Agile &amp; S</w:t>
      </w:r>
      <w:r w:rsidR="00EE7D15">
        <w:rPr>
          <w:rStyle w:val="oypena"/>
        </w:rPr>
        <w:t>crum</w:t>
      </w:r>
      <w:r>
        <w:rPr>
          <w:rStyle w:val="oypena"/>
        </w:rPr>
        <w:t xml:space="preserve"> Methodologies</w:t>
      </w:r>
    </w:p>
    <w:p w14:paraId="2018D178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7328A73B" w14:textId="77777777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Pr="00465D09">
        <w:t>– Diligencia</w:t>
      </w:r>
      <w:r w:rsidR="002D7236" w:rsidRPr="00465D09">
        <w:tab/>
        <w:t>Apr</w:t>
      </w:r>
      <w:r w:rsidR="00465D09">
        <w:t>il</w:t>
      </w:r>
      <w:r w:rsidR="002D7236" w:rsidRPr="00465D09">
        <w:t xml:space="preserve"> 2017 – present</w:t>
      </w:r>
    </w:p>
    <w:p w14:paraId="79A47CF0" w14:textId="77777777" w:rsidR="00ED713F" w:rsidRPr="00EE7D15" w:rsidRDefault="00ED713F" w:rsidP="00EE7D15">
      <w:pPr>
        <w:pStyle w:val="CVBullet"/>
      </w:pPr>
      <w:r w:rsidRPr="00EE7D15">
        <w:t xml:space="preserve">Oversaw import of </w:t>
      </w:r>
      <w:r w:rsidR="00422064" w:rsidRPr="00EE7D15">
        <w:t>14</w:t>
      </w:r>
      <w:r w:rsidRPr="00EE7D15">
        <w:t xml:space="preserve"> million profiles, tripling the company’s portfolio</w:t>
      </w:r>
      <w:r w:rsidR="00422064" w:rsidRPr="00EE7D15">
        <w:t xml:space="preserve"> and attracting new clients</w:t>
      </w:r>
    </w:p>
    <w:p w14:paraId="37925D05" w14:textId="642BD242" w:rsidR="001D335F" w:rsidRPr="00EE7D15" w:rsidRDefault="001D335F" w:rsidP="00EE7D15">
      <w:pPr>
        <w:pStyle w:val="CVBullet"/>
      </w:pPr>
      <w:r w:rsidRPr="00EE7D15">
        <w:t>Developed C# apps for reporting, ETL, SQL script deployment, and database source control</w:t>
      </w:r>
    </w:p>
    <w:p w14:paraId="15C887F0" w14:textId="3949E67B" w:rsidR="001D335F" w:rsidRPr="00EE7D15" w:rsidRDefault="001D335F" w:rsidP="00EE7D15">
      <w:pPr>
        <w:pStyle w:val="CVBullet"/>
      </w:pPr>
      <w:r w:rsidRPr="00EE7D15">
        <w:t>Streamlined SQL ETL processes, implementing solutions in C#, Python and PowerShell</w:t>
      </w:r>
    </w:p>
    <w:p w14:paraId="77CBD435" w14:textId="555D800F" w:rsidR="001D335F" w:rsidRPr="00EE7D15" w:rsidRDefault="001D335F" w:rsidP="00EE7D15">
      <w:pPr>
        <w:pStyle w:val="CVBullet"/>
      </w:pPr>
      <w:r w:rsidRPr="00EE7D15">
        <w:t xml:space="preserve">Assembled hybrid data pipeline, exploiting relative strengths of </w:t>
      </w:r>
      <w:r w:rsidR="009B6956" w:rsidRPr="00EE7D15">
        <w:t>Azure DevOps</w:t>
      </w:r>
      <w:r w:rsidR="009B6956">
        <w:t xml:space="preserve"> </w:t>
      </w:r>
      <w:r w:rsidRPr="00EE7D15">
        <w:t xml:space="preserve">and </w:t>
      </w:r>
      <w:r w:rsidR="009B6956" w:rsidRPr="00EE7D15">
        <w:t>AWS</w:t>
      </w:r>
    </w:p>
    <w:p w14:paraId="1CE3910B" w14:textId="5B5E2EBE" w:rsidR="001D335F" w:rsidRDefault="001D335F" w:rsidP="00EE7D15">
      <w:pPr>
        <w:pStyle w:val="CVBullet"/>
      </w:pPr>
      <w:r w:rsidRPr="00EE7D15">
        <w:t xml:space="preserve">Wrote </w:t>
      </w:r>
      <w:r w:rsidR="00EE7D15" w:rsidRPr="00EE7D15">
        <w:t>SQL</w:t>
      </w:r>
      <w:r w:rsidRPr="00EE7D15">
        <w:t xml:space="preserve"> Monitoring app in C# to identify blocking, deadlocks, and high CPU usage</w:t>
      </w:r>
    </w:p>
    <w:p w14:paraId="7741273F" w14:textId="54EF7FD2" w:rsidR="009B6956" w:rsidRDefault="009B6956" w:rsidP="009B6956">
      <w:pPr>
        <w:pStyle w:val="CVBullet"/>
      </w:pPr>
      <w:r>
        <w:t xml:space="preserve">Designed Azure SQL </w:t>
      </w:r>
      <w:proofErr w:type="spellStart"/>
      <w:r w:rsidR="00D22E07">
        <w:t>d</w:t>
      </w:r>
      <w:r>
        <w:t>atamarts</w:t>
      </w:r>
      <w:proofErr w:type="spellEnd"/>
      <w:r>
        <w:t xml:space="preserve"> </w:t>
      </w:r>
      <w:r>
        <w:rPr>
          <w:lang w:eastAsia="en-GB"/>
        </w:rPr>
        <w:t>fed by</w:t>
      </w:r>
      <w:r w:rsidRPr="003067FC">
        <w:rPr>
          <w:lang w:eastAsia="en-GB"/>
        </w:rPr>
        <w:t xml:space="preserve"> </w:t>
      </w:r>
      <w:r w:rsidR="00D22E07">
        <w:rPr>
          <w:lang w:eastAsia="en-GB"/>
        </w:rPr>
        <w:t>d</w:t>
      </w:r>
      <w:r w:rsidRPr="003067FC">
        <w:rPr>
          <w:lang w:eastAsia="en-GB"/>
        </w:rPr>
        <w:t>ata</w:t>
      </w:r>
      <w:r w:rsidR="00D22E07">
        <w:rPr>
          <w:lang w:eastAsia="en-GB"/>
        </w:rPr>
        <w:t xml:space="preserve"> </w:t>
      </w:r>
      <w:r>
        <w:rPr>
          <w:lang w:eastAsia="en-GB"/>
        </w:rPr>
        <w:t>w</w:t>
      </w:r>
      <w:r w:rsidRPr="003067FC">
        <w:rPr>
          <w:lang w:eastAsia="en-GB"/>
        </w:rPr>
        <w:t xml:space="preserve">arehouse </w:t>
      </w:r>
      <w:r>
        <w:t>to support Microservice Architecture</w:t>
      </w:r>
    </w:p>
    <w:p w14:paraId="61FF024A" w14:textId="6B85E30F" w:rsidR="00A74A6D" w:rsidRDefault="00A74A6D" w:rsidP="00A74A6D">
      <w:pPr>
        <w:pStyle w:val="CVBullet"/>
      </w:pPr>
      <w:r>
        <w:t>Collaborated with</w:t>
      </w:r>
      <w:r w:rsidRPr="00EE7D15">
        <w:t xml:space="preserve"> team of senior and junior SQL developers using Agile Methodologies</w:t>
      </w:r>
    </w:p>
    <w:p w14:paraId="05E08D12" w14:textId="3A19E536" w:rsidR="00D22E07" w:rsidRPr="00EE7D15" w:rsidRDefault="00D22E07" w:rsidP="00D22E07">
      <w:pPr>
        <w:pStyle w:val="CVBullet"/>
      </w:pPr>
      <w:r w:rsidRPr="00D22E07">
        <w:t xml:space="preserve">Delivered clean, maintainable </w:t>
      </w:r>
      <w:r>
        <w:t>code,</w:t>
      </w:r>
      <w:r w:rsidRPr="00D22E07">
        <w:t xml:space="preserve"> adhering to principles such as DRY, KISS</w:t>
      </w:r>
      <w:r>
        <w:t xml:space="preserve"> and </w:t>
      </w:r>
      <w:r w:rsidRPr="00D22E07">
        <w:t>SOLID</w:t>
      </w:r>
    </w:p>
    <w:p w14:paraId="365A02CB" w14:textId="77777777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74053EC0" w14:textId="0F2DC381" w:rsidR="001D335F" w:rsidRDefault="004B5AF6" w:rsidP="001D335F">
      <w:pPr>
        <w:pStyle w:val="CVBullet"/>
      </w:pPr>
      <w:r>
        <w:t>Delivered</w:t>
      </w:r>
      <w:r w:rsidR="001D335F" w:rsidRPr="003067FC">
        <w:t xml:space="preserve"> C#/T-SQL mission-critical data feeds </w:t>
      </w:r>
      <w:r>
        <w:t>powering</w:t>
      </w:r>
      <w:r w:rsidR="001D335F" w:rsidRPr="003067FC">
        <w:t xml:space="preserve"> billion-dollar trading algorithms</w:t>
      </w:r>
    </w:p>
    <w:p w14:paraId="1C7B0113" w14:textId="77777777" w:rsidR="001D335F" w:rsidRDefault="001D335F" w:rsidP="001D335F">
      <w:pPr>
        <w:pStyle w:val="CVBullet"/>
      </w:pPr>
      <w:r>
        <w:t>Developed C# web-scraper applications to harvest competitor analysis data</w:t>
      </w:r>
    </w:p>
    <w:p w14:paraId="0454B5E7" w14:textId="77777777" w:rsidR="001D335F" w:rsidRDefault="001D335F" w:rsidP="001D335F">
      <w:pPr>
        <w:pStyle w:val="CVBullet"/>
      </w:pPr>
      <w:r w:rsidRPr="006D0729">
        <w:t xml:space="preserve">Built/maintained C# UI to support researchers with easy access to </w:t>
      </w:r>
      <w:r>
        <w:t xml:space="preserve">financial </w:t>
      </w:r>
      <w:r w:rsidRPr="006D0729">
        <w:t>data</w:t>
      </w:r>
    </w:p>
    <w:p w14:paraId="00B29AE3" w14:textId="77777777" w:rsidR="001D335F" w:rsidRDefault="001D335F" w:rsidP="001D335F">
      <w:pPr>
        <w:pStyle w:val="CVBullet"/>
      </w:pPr>
      <w:r>
        <w:t>Implemented ETL processes (C# and T-SQL) to import and normalise vendor data</w:t>
      </w:r>
    </w:p>
    <w:p w14:paraId="474AD285" w14:textId="6EA85509" w:rsidR="001D335F" w:rsidRDefault="00EE7D15" w:rsidP="00EE7D15">
      <w:pPr>
        <w:pStyle w:val="CVBullet"/>
      </w:pPr>
      <w:r>
        <w:t>Maintained ETL Loader Library; C# modules quickly assembled into new loaders</w:t>
      </w:r>
    </w:p>
    <w:p w14:paraId="006D9B24" w14:textId="77777777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07E554D3" w14:textId="675AD806" w:rsidR="002D7236" w:rsidRPr="00D22E07" w:rsidRDefault="004B5AF6" w:rsidP="00D22E07">
      <w:pPr>
        <w:pStyle w:val="CVBullet"/>
      </w:pPr>
      <w:r w:rsidRPr="00D22E07">
        <w:t>S</w:t>
      </w:r>
      <w:r w:rsidR="002D7236" w:rsidRPr="00D22E07">
        <w:t>uccessful</w:t>
      </w:r>
      <w:r w:rsidRPr="00D22E07">
        <w:t>ly</w:t>
      </w:r>
      <w:r w:rsidR="002D7236" w:rsidRPr="00D22E07">
        <w:t xml:space="preserve"> </w:t>
      </w:r>
      <w:r w:rsidRPr="00D22E07">
        <w:t>implemented</w:t>
      </w:r>
      <w:r w:rsidR="00A725B4" w:rsidRPr="00D22E07">
        <w:t xml:space="preserve"> </w:t>
      </w:r>
      <w:r w:rsidR="002D7236" w:rsidRPr="00D22E07">
        <w:t xml:space="preserve">solutions </w:t>
      </w:r>
      <w:r w:rsidR="00A725B4" w:rsidRPr="00D22E07">
        <w:t>to</w:t>
      </w:r>
      <w:r w:rsidR="002D7236" w:rsidRPr="00D22E07">
        <w:t xml:space="preserve"> over 100 change requests</w:t>
      </w:r>
      <w:r w:rsidR="00800FF4" w:rsidRPr="00D22E07">
        <w:t xml:space="preserve"> using </w:t>
      </w:r>
      <w:r w:rsidR="00EC00BE" w:rsidRPr="00D22E07">
        <w:t>SQL and .NET</w:t>
      </w:r>
    </w:p>
    <w:p w14:paraId="60B6E5EF" w14:textId="77777777" w:rsidR="001D335F" w:rsidRPr="00D22E07" w:rsidRDefault="001D335F" w:rsidP="00D22E07">
      <w:pPr>
        <w:pStyle w:val="CVBullet"/>
      </w:pPr>
      <w:r w:rsidRPr="00D22E07">
        <w:t>Deployed bespoke .NET/SQL applications, supporting users and partner suppliers</w:t>
      </w:r>
    </w:p>
    <w:p w14:paraId="69399285" w14:textId="67916827" w:rsidR="001D335F" w:rsidRPr="00D22E07" w:rsidRDefault="004B5AF6" w:rsidP="00D22E07">
      <w:pPr>
        <w:pStyle w:val="CVBullet"/>
      </w:pPr>
      <w:r w:rsidRPr="00D22E07">
        <w:t>Implemented Team Foundation Server (TFS) automated build and deployment</w:t>
      </w:r>
    </w:p>
    <w:p w14:paraId="1A98583A" w14:textId="39039A93" w:rsidR="00A74A6D" w:rsidRPr="00D22E07" w:rsidRDefault="00A74A6D" w:rsidP="00D22E07">
      <w:pPr>
        <w:pStyle w:val="CVBullet"/>
      </w:pPr>
      <w:r w:rsidRPr="00D22E07">
        <w:t>Designed new SQL database schema and code to meet requirements of each feature request</w:t>
      </w:r>
    </w:p>
    <w:p w14:paraId="03F3E498" w14:textId="77777777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3E955434" w14:textId="77777777" w:rsidR="00932EC7" w:rsidRDefault="00EC00BE" w:rsidP="00932EC7">
      <w:pPr>
        <w:pStyle w:val="CVBullet"/>
      </w:pPr>
      <w:r>
        <w:t xml:space="preserve">Integrated </w:t>
      </w:r>
      <w:r w:rsidR="00932EC7">
        <w:t xml:space="preserve">BAE Systems </w:t>
      </w:r>
      <w:r w:rsidR="00932EC7" w:rsidRPr="004D3416">
        <w:t>PeoplePortal</w:t>
      </w:r>
      <w:r w:rsidR="00932EC7">
        <w:t xml:space="preserve"> with </w:t>
      </w:r>
      <w:r>
        <w:t xml:space="preserve">core product, </w:t>
      </w:r>
      <w:r w:rsidR="00932EC7">
        <w:t>securing many further lucrative projects</w:t>
      </w:r>
    </w:p>
    <w:p w14:paraId="4E49EE34" w14:textId="217A7474" w:rsidR="00A74A6D" w:rsidRDefault="00A74A6D" w:rsidP="00A74A6D">
      <w:pPr>
        <w:pStyle w:val="CVBullet"/>
        <w:rPr>
          <w:lang w:eastAsia="en-GB"/>
        </w:rPr>
      </w:pPr>
      <w:r>
        <w:rPr>
          <w:lang w:eastAsia="en-GB"/>
        </w:rPr>
        <w:t>Designed Environment Agency’s Performance Portal, securing loyalty with 4 upgrades for 13,000 users</w:t>
      </w:r>
    </w:p>
    <w:p w14:paraId="455A8E3D" w14:textId="0916E488" w:rsidR="001D335F" w:rsidRDefault="001D335F" w:rsidP="001D335F">
      <w:pPr>
        <w:pStyle w:val="CVBullet"/>
      </w:pPr>
      <w:r w:rsidRPr="00A725B4">
        <w:t xml:space="preserve">Led requirements analysis </w:t>
      </w:r>
      <w:r>
        <w:t>and b</w:t>
      </w:r>
      <w:r w:rsidRPr="00A725B4">
        <w:t xml:space="preserve">acklog </w:t>
      </w:r>
      <w:r>
        <w:t xml:space="preserve">refinement </w:t>
      </w:r>
      <w:r w:rsidRPr="00A725B4">
        <w:t xml:space="preserve">using </w:t>
      </w:r>
      <w:r w:rsidR="004B5AF6">
        <w:t>Scrum</w:t>
      </w:r>
      <w:r w:rsidRPr="00A725B4">
        <w:t xml:space="preserve"> methodology</w:t>
      </w:r>
    </w:p>
    <w:p w14:paraId="2D90F983" w14:textId="77777777" w:rsidR="00663558" w:rsidRDefault="00663558" w:rsidP="00663558">
      <w:pPr>
        <w:pStyle w:val="CVBullet"/>
      </w:pPr>
      <w:r>
        <w:t>Oversaw delivery of new client applications, including UI and backend SQL design</w:t>
      </w:r>
    </w:p>
    <w:p w14:paraId="01CC1AD6" w14:textId="77777777" w:rsidR="00C000D0" w:rsidRDefault="00C000D0" w:rsidP="00C000D0">
      <w:pPr>
        <w:pStyle w:val="Heading2"/>
      </w:pPr>
      <w:r w:rsidRPr="00C000D0">
        <w:t>Professional Development</w:t>
      </w:r>
    </w:p>
    <w:p w14:paraId="0E2E2790" w14:textId="77777777" w:rsidR="00EC00BE" w:rsidRDefault="00EC00BE" w:rsidP="00D22E07">
      <w:pPr>
        <w:pStyle w:val="CVBullet"/>
      </w:pPr>
      <w:r w:rsidRPr="000878BA">
        <w:t>Attended five SQLBits conferences around the UK since its launch in 2007</w:t>
      </w:r>
    </w:p>
    <w:p w14:paraId="1BB06C0D" w14:textId="77777777" w:rsidR="00EC00BE" w:rsidRDefault="00EC00BE" w:rsidP="00D22E07">
      <w:pPr>
        <w:pStyle w:val="CVBullet"/>
      </w:pPr>
      <w:r>
        <w:t>ITIL Foundation – Service Management Essentials: Fox IT, Nov 2003</w:t>
      </w:r>
    </w:p>
    <w:p w14:paraId="5A2DE3B2" w14:textId="77777777" w:rsidR="00B15610" w:rsidRPr="002D7236" w:rsidRDefault="00C000D0" w:rsidP="00D22E07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EEAF2" w14:textId="77777777" w:rsidR="002A2391" w:rsidRDefault="002A2391" w:rsidP="00C000D0">
      <w:pPr>
        <w:spacing w:after="0" w:line="240" w:lineRule="auto"/>
      </w:pPr>
      <w:r>
        <w:separator/>
      </w:r>
    </w:p>
  </w:endnote>
  <w:endnote w:type="continuationSeparator" w:id="0">
    <w:p w14:paraId="69BDAAA1" w14:textId="77777777" w:rsidR="002A2391" w:rsidRDefault="002A2391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A3C83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1E5E2" w14:textId="419A35FD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D22E07">
      <w:rPr>
        <w:noProof/>
      </w:rPr>
      <w:t>16/12/2024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5A325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335F7" w14:textId="77777777" w:rsidR="002A2391" w:rsidRDefault="002A2391" w:rsidP="00C000D0">
      <w:pPr>
        <w:spacing w:after="0" w:line="240" w:lineRule="auto"/>
      </w:pPr>
      <w:r>
        <w:separator/>
      </w:r>
    </w:p>
  </w:footnote>
  <w:footnote w:type="continuationSeparator" w:id="0">
    <w:p w14:paraId="72933D70" w14:textId="77777777" w:rsidR="002A2391" w:rsidRDefault="002A2391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87824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0E9A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FFE26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03841"/>
    <w:multiLevelType w:val="hybridMultilevel"/>
    <w:tmpl w:val="32C8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32112">
    <w:abstractNumId w:val="10"/>
  </w:num>
  <w:num w:numId="2" w16cid:durableId="1670019451">
    <w:abstractNumId w:val="3"/>
  </w:num>
  <w:num w:numId="3" w16cid:durableId="1004818480">
    <w:abstractNumId w:val="7"/>
  </w:num>
  <w:num w:numId="4" w16cid:durableId="418721495">
    <w:abstractNumId w:val="6"/>
  </w:num>
  <w:num w:numId="5" w16cid:durableId="588199895">
    <w:abstractNumId w:val="8"/>
  </w:num>
  <w:num w:numId="6" w16cid:durableId="1753896327">
    <w:abstractNumId w:val="0"/>
  </w:num>
  <w:num w:numId="7" w16cid:durableId="1433086639">
    <w:abstractNumId w:val="4"/>
  </w:num>
  <w:num w:numId="8" w16cid:durableId="628753469">
    <w:abstractNumId w:val="1"/>
  </w:num>
  <w:num w:numId="9" w16cid:durableId="1084451648">
    <w:abstractNumId w:val="11"/>
  </w:num>
  <w:num w:numId="10" w16cid:durableId="1363625850">
    <w:abstractNumId w:val="5"/>
  </w:num>
  <w:num w:numId="11" w16cid:durableId="1192305794">
    <w:abstractNumId w:val="2"/>
  </w:num>
  <w:num w:numId="12" w16cid:durableId="697897674">
    <w:abstractNumId w:val="9"/>
  </w:num>
  <w:num w:numId="13" w16cid:durableId="1509708190">
    <w:abstractNumId w:val="3"/>
  </w:num>
  <w:num w:numId="14" w16cid:durableId="99472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5F"/>
    <w:rsid w:val="000A6086"/>
    <w:rsid w:val="000F6279"/>
    <w:rsid w:val="00124C19"/>
    <w:rsid w:val="0013620F"/>
    <w:rsid w:val="00162411"/>
    <w:rsid w:val="001C0040"/>
    <w:rsid w:val="001D335F"/>
    <w:rsid w:val="002A2391"/>
    <w:rsid w:val="002B39CD"/>
    <w:rsid w:val="002D7236"/>
    <w:rsid w:val="002E2849"/>
    <w:rsid w:val="00327ACB"/>
    <w:rsid w:val="003A214A"/>
    <w:rsid w:val="003E279E"/>
    <w:rsid w:val="00422064"/>
    <w:rsid w:val="00465D09"/>
    <w:rsid w:val="004B5AF6"/>
    <w:rsid w:val="004C71DE"/>
    <w:rsid w:val="00511634"/>
    <w:rsid w:val="005770C5"/>
    <w:rsid w:val="005D3AFB"/>
    <w:rsid w:val="005D420E"/>
    <w:rsid w:val="005F62E2"/>
    <w:rsid w:val="00663558"/>
    <w:rsid w:val="006D0729"/>
    <w:rsid w:val="006D76D4"/>
    <w:rsid w:val="00720808"/>
    <w:rsid w:val="007525C1"/>
    <w:rsid w:val="00767B14"/>
    <w:rsid w:val="00795984"/>
    <w:rsid w:val="00800FF4"/>
    <w:rsid w:val="008D37F5"/>
    <w:rsid w:val="00932EC7"/>
    <w:rsid w:val="009B6956"/>
    <w:rsid w:val="009D08EB"/>
    <w:rsid w:val="00A45B6D"/>
    <w:rsid w:val="00A60130"/>
    <w:rsid w:val="00A725B4"/>
    <w:rsid w:val="00A74A6D"/>
    <w:rsid w:val="00AA4202"/>
    <w:rsid w:val="00B15610"/>
    <w:rsid w:val="00B87285"/>
    <w:rsid w:val="00C000D0"/>
    <w:rsid w:val="00C208FD"/>
    <w:rsid w:val="00C32BE7"/>
    <w:rsid w:val="00C35722"/>
    <w:rsid w:val="00CD158F"/>
    <w:rsid w:val="00D22E07"/>
    <w:rsid w:val="00E33565"/>
    <w:rsid w:val="00E40969"/>
    <w:rsid w:val="00E733A1"/>
    <w:rsid w:val="00E7428C"/>
    <w:rsid w:val="00EC00BE"/>
    <w:rsid w:val="00ED713F"/>
    <w:rsid w:val="00EE7D15"/>
    <w:rsid w:val="00F105F0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2B00"/>
  <w15:chartTrackingRefBased/>
  <w15:docId w15:val="{A55228DE-95F9-40C3-81C8-9C58EBCA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allan.only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nickallan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E2DD-7654-44B5-B257-AA7A7053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76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2</cp:revision>
  <dcterms:created xsi:type="dcterms:W3CDTF">2024-12-16T14:06:00Z</dcterms:created>
  <dcterms:modified xsi:type="dcterms:W3CDTF">2024-12-16T15:44:00Z</dcterms:modified>
</cp:coreProperties>
</file>