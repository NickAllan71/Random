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Borders>
          <w:bottom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9"/>
        <w:gridCol w:w="6487"/>
      </w:tblGrid>
      <w:tr w:rsidR="007525C1" w:rsidRPr="005D3AFB" w14:paraId="5CC63097" w14:textId="77777777" w:rsidTr="0012655F">
        <w:tc>
          <w:tcPr>
            <w:tcW w:w="3969" w:type="dxa"/>
            <w:shd w:val="clear" w:color="auto" w:fill="auto"/>
            <w:vAlign w:val="bottom"/>
          </w:tcPr>
          <w:p w14:paraId="56A713C9" w14:textId="77777777" w:rsidR="007525C1" w:rsidRPr="005D3AFB" w:rsidRDefault="007525C1" w:rsidP="005D3AFB">
            <w:pPr>
              <w:pStyle w:val="Heading1"/>
              <w:spacing w:before="0" w:after="0" w:line="240" w:lineRule="auto"/>
              <w:rPr>
                <w:rFonts w:ascii="Segoe UI Light" w:hAnsi="Segoe UI Light" w:cs="Segoe UI Light"/>
                <w:sz w:val="82"/>
                <w:szCs w:val="82"/>
              </w:rPr>
            </w:pPr>
            <w:r w:rsidRPr="005D3AFB">
              <w:rPr>
                <w:rFonts w:ascii="Segoe UI Light" w:hAnsi="Segoe UI Light" w:cs="Segoe UI Light"/>
                <w:sz w:val="82"/>
                <w:szCs w:val="82"/>
              </w:rPr>
              <w:t>Nick Allan</w:t>
            </w:r>
          </w:p>
          <w:p w14:paraId="62AEF091" w14:textId="77777777" w:rsidR="007525C1" w:rsidRPr="005D3AFB" w:rsidRDefault="007525C1" w:rsidP="005D3AFB">
            <w:pPr>
              <w:spacing w:after="0" w:line="240" w:lineRule="auto"/>
            </w:pPr>
            <w:r w:rsidRPr="005D3AFB">
              <w:rPr>
                <w:sz w:val="36"/>
                <w:szCs w:val="36"/>
              </w:rPr>
              <w:t>Data Architect</w:t>
            </w:r>
          </w:p>
        </w:tc>
        <w:tc>
          <w:tcPr>
            <w:tcW w:w="6487" w:type="dxa"/>
            <w:shd w:val="clear" w:color="auto" w:fill="auto"/>
            <w:vAlign w:val="bottom"/>
          </w:tcPr>
          <w:p w14:paraId="6C4FCFC0" w14:textId="77777777" w:rsidR="007525C1" w:rsidRPr="005D3AFB" w:rsidRDefault="007525C1" w:rsidP="005D3AFB">
            <w:pPr>
              <w:spacing w:after="0" w:line="240" w:lineRule="auto"/>
              <w:jc w:val="right"/>
            </w:pPr>
          </w:p>
          <w:p w14:paraId="4CE1FA3A" w14:textId="20D33B4E" w:rsidR="00FA0CB1" w:rsidRPr="005D3AFB" w:rsidRDefault="0036511B" w:rsidP="005D3AFB">
            <w:pPr>
              <w:spacing w:after="120" w:line="240" w:lineRule="auto"/>
              <w:jc w:val="right"/>
            </w:pPr>
            <w:bookmarkStart w:id="0" w:name="_Hlk184463995"/>
            <w:r>
              <w:t>A d</w:t>
            </w:r>
            <w:r w:rsidR="007525C1" w:rsidRPr="005D3AFB">
              <w:t xml:space="preserve">edicated and highly motivated </w:t>
            </w:r>
            <w:r w:rsidR="006B21EB">
              <w:t>SQL specialist</w:t>
            </w:r>
            <w:r w:rsidR="0012655F">
              <w:t xml:space="preserve">, </w:t>
            </w:r>
            <w:r w:rsidR="0012655F" w:rsidRPr="0012655F">
              <w:t>with a strong consultancy</w:t>
            </w:r>
            <w:r w:rsidR="0012655F">
              <w:t xml:space="preserve"> </w:t>
            </w:r>
            <w:r w:rsidR="0012655F" w:rsidRPr="0012655F">
              <w:t>background</w:t>
            </w:r>
            <w:r w:rsidR="007525C1" w:rsidRPr="005D3AFB">
              <w:t xml:space="preserve"> </w:t>
            </w:r>
            <w:r w:rsidR="0012655F">
              <w:t xml:space="preserve">and </w:t>
            </w:r>
            <w:r w:rsidR="007525C1" w:rsidRPr="005D3AFB">
              <w:t>over twenty years’ experience in database design</w:t>
            </w:r>
            <w:r w:rsidR="00BD662D">
              <w:t xml:space="preserve">.  </w:t>
            </w:r>
            <w:r w:rsidR="00207EE9">
              <w:t>Proven expertise</w:t>
            </w:r>
            <w:r w:rsidRPr="0036511B">
              <w:t xml:space="preserve"> in</w:t>
            </w:r>
            <w:r w:rsidR="00EF363A">
              <w:t xml:space="preserve"> </w:t>
            </w:r>
            <w:r w:rsidR="004F2C40">
              <w:t xml:space="preserve">CRM </w:t>
            </w:r>
            <w:r w:rsidR="004F2C40">
              <w:t>and</w:t>
            </w:r>
            <w:r w:rsidR="004F2C40">
              <w:t xml:space="preserve"> SaaS </w:t>
            </w:r>
            <w:r w:rsidR="004F2C40">
              <w:t>data migration</w:t>
            </w:r>
            <w:r w:rsidR="00EF363A">
              <w:t xml:space="preserve">, </w:t>
            </w:r>
            <w:r w:rsidR="004F2C40">
              <w:t xml:space="preserve">integration solutions, </w:t>
            </w:r>
            <w:r w:rsidR="00EF363A">
              <w:t xml:space="preserve">ETL design </w:t>
            </w:r>
            <w:r>
              <w:t xml:space="preserve">and </w:t>
            </w:r>
            <w:r w:rsidR="004F2C40">
              <w:t>creative</w:t>
            </w:r>
            <w:r w:rsidR="004F2C40">
              <w:t xml:space="preserve"> problem solving</w:t>
            </w:r>
            <w:r w:rsidR="007525C1" w:rsidRPr="005D3AFB">
              <w:t>.</w:t>
            </w:r>
          </w:p>
          <w:p w14:paraId="1449581E" w14:textId="77777777" w:rsidR="007525C1" w:rsidRPr="005D3AFB" w:rsidRDefault="00FA0CB1" w:rsidP="005D3AFB">
            <w:pPr>
              <w:spacing w:after="0" w:line="240" w:lineRule="auto"/>
              <w:jc w:val="right"/>
            </w:pPr>
            <w:hyperlink r:id="rId7" w:history="1">
              <w:r w:rsidRPr="005D3AFB">
                <w:rPr>
                  <w:rStyle w:val="Hyperlink"/>
                  <w:sz w:val="20"/>
                  <w:szCs w:val="20"/>
                </w:rPr>
                <w:t>nickallan.only@gmail.com</w:t>
              </w:r>
            </w:hyperlink>
            <w:r w:rsidRPr="005D3AFB">
              <w:rPr>
                <w:sz w:val="20"/>
                <w:szCs w:val="20"/>
              </w:rPr>
              <w:t xml:space="preserve"> | 07977 345305 | </w:t>
            </w:r>
            <w:hyperlink r:id="rId8" w:tgtFrame="_new" w:history="1">
              <w:r w:rsidRPr="005D3AFB">
                <w:rPr>
                  <w:rStyle w:val="Hyperlink"/>
                  <w:sz w:val="20"/>
                  <w:szCs w:val="20"/>
                </w:rPr>
                <w:t>LinkedIn Profile</w:t>
              </w:r>
            </w:hyperlink>
            <w:r w:rsidRPr="005D3AFB">
              <w:rPr>
                <w:sz w:val="20"/>
                <w:szCs w:val="20"/>
              </w:rPr>
              <w:t> | Oxford, UK</w:t>
            </w:r>
            <w:bookmarkEnd w:id="0"/>
          </w:p>
        </w:tc>
      </w:tr>
    </w:tbl>
    <w:p w14:paraId="3A430BD0" w14:textId="77777777" w:rsidR="00C000D0" w:rsidRPr="00C000D0" w:rsidRDefault="002B39CD" w:rsidP="00C000D0">
      <w:pPr>
        <w:pStyle w:val="Heading2"/>
      </w:pPr>
      <w:r>
        <w:t>Core Skills</w:t>
      </w:r>
    </w:p>
    <w:p w14:paraId="50B237ED" w14:textId="5B4E2673" w:rsidR="001C3D9B" w:rsidRDefault="001C3D9B" w:rsidP="001C3D9B">
      <w:pPr>
        <w:pStyle w:val="CVBullet"/>
      </w:pPr>
      <w:r>
        <w:t>Cloud</w:t>
      </w:r>
      <w:r w:rsidR="00207EE9">
        <w:t>-based</w:t>
      </w:r>
      <w:r>
        <w:t xml:space="preserve"> </w:t>
      </w:r>
      <w:r w:rsidR="004F2C40">
        <w:t>technologies</w:t>
      </w:r>
      <w:r>
        <w:t>: Microsoft SQL Azure, Azure DevOps</w:t>
      </w:r>
      <w:r w:rsidR="00EF363A">
        <w:t>, Power BI</w:t>
      </w:r>
    </w:p>
    <w:p w14:paraId="3929072D" w14:textId="7FE7130F" w:rsidR="003E279E" w:rsidRDefault="003E279E" w:rsidP="003E279E">
      <w:pPr>
        <w:pStyle w:val="CVBullet"/>
      </w:pPr>
      <w:r>
        <w:t>SQL Server (</w:t>
      </w:r>
      <w:r w:rsidR="000F6279">
        <w:t>Azure</w:t>
      </w:r>
      <w:r>
        <w:t xml:space="preserve"> </w:t>
      </w:r>
      <w:r w:rsidR="000F6279">
        <w:t>&amp;</w:t>
      </w:r>
      <w:r>
        <w:t xml:space="preserve"> On-Prem): ADF</w:t>
      </w:r>
      <w:r w:rsidR="00971E3A">
        <w:t xml:space="preserve"> Pipelines</w:t>
      </w:r>
      <w:r>
        <w:t xml:space="preserve">, </w:t>
      </w:r>
      <w:r w:rsidR="002B123D">
        <w:t xml:space="preserve">SSIS, </w:t>
      </w:r>
      <w:r>
        <w:t>SQL Server Agent</w:t>
      </w:r>
    </w:p>
    <w:p w14:paraId="1334B1F6" w14:textId="6730B2F6" w:rsidR="00B47EDD" w:rsidRDefault="00B47EDD" w:rsidP="00B47EDD">
      <w:pPr>
        <w:pStyle w:val="CVBullet"/>
        <w:rPr>
          <w:rStyle w:val="oypena"/>
        </w:rPr>
      </w:pPr>
      <w:r>
        <w:rPr>
          <w:rStyle w:val="oypena"/>
        </w:rPr>
        <w:t xml:space="preserve">Data modelling: </w:t>
      </w:r>
      <w:r w:rsidR="00E50E23" w:rsidRPr="00E50E23">
        <w:rPr>
          <w:rStyle w:val="oypena"/>
        </w:rPr>
        <w:t>star and snowflake schemas for optimised storage and performance</w:t>
      </w:r>
    </w:p>
    <w:p w14:paraId="374BD6B0" w14:textId="77777777" w:rsidR="001C3D9B" w:rsidRDefault="001C3D9B" w:rsidP="001C3D9B">
      <w:pPr>
        <w:pStyle w:val="CVBullet"/>
      </w:pPr>
      <w:r w:rsidRPr="009123D9">
        <w:t xml:space="preserve">ETL &amp; Data Migration: mapping, validating, and transforming data for </w:t>
      </w:r>
      <w:r>
        <w:t>import/export</w:t>
      </w:r>
    </w:p>
    <w:p w14:paraId="4DC96667" w14:textId="3E073209" w:rsidR="00733639" w:rsidRDefault="00733639" w:rsidP="00733639">
      <w:pPr>
        <w:pStyle w:val="CVBullet"/>
        <w:rPr>
          <w:rStyle w:val="oypena"/>
        </w:rPr>
      </w:pPr>
      <w:r>
        <w:rPr>
          <w:rStyle w:val="oypena"/>
        </w:rPr>
        <w:t xml:space="preserve">SQL Development: </w:t>
      </w:r>
      <w:r w:rsidR="00E50E23">
        <w:rPr>
          <w:rStyle w:val="oypena"/>
        </w:rPr>
        <w:t>T-SQL queries</w:t>
      </w:r>
      <w:r>
        <w:rPr>
          <w:rStyle w:val="oypena"/>
        </w:rPr>
        <w:t>, stored procedures, views, UDFs, CTEs</w:t>
      </w:r>
    </w:p>
    <w:p w14:paraId="4EDAF9D9" w14:textId="26EA21DE" w:rsidR="003550FE" w:rsidRDefault="003550FE" w:rsidP="007E564E">
      <w:pPr>
        <w:pStyle w:val="CVBullet"/>
      </w:pPr>
      <w:r>
        <w:t xml:space="preserve">Requirements </w:t>
      </w:r>
      <w:r w:rsidR="00E83C14">
        <w:t>gathering</w:t>
      </w:r>
      <w:r w:rsidR="00EF363A">
        <w:t>,</w:t>
      </w:r>
      <w:r>
        <w:t xml:space="preserve"> </w:t>
      </w:r>
      <w:r w:rsidR="007E564E">
        <w:t xml:space="preserve">translating business needs into clear, </w:t>
      </w:r>
      <w:r w:rsidR="00DD051A">
        <w:t>concise</w:t>
      </w:r>
      <w:r w:rsidR="007E564E">
        <w:t xml:space="preserve"> </w:t>
      </w:r>
      <w:r w:rsidR="00297AF0">
        <w:t>User Stories</w:t>
      </w:r>
    </w:p>
    <w:p w14:paraId="3645E6F1" w14:textId="4D2718FB" w:rsidR="00297AF0" w:rsidRDefault="00DD051A" w:rsidP="00297AF0">
      <w:pPr>
        <w:pStyle w:val="CVBullet"/>
      </w:pPr>
      <w:r>
        <w:t>D</w:t>
      </w:r>
      <w:r w:rsidR="00297AF0" w:rsidRPr="00297AF0">
        <w:t>ocument</w:t>
      </w:r>
      <w:r w:rsidR="00297AF0">
        <w:t>ation of</w:t>
      </w:r>
      <w:r w:rsidR="00297AF0" w:rsidRPr="00297AF0">
        <w:t xml:space="preserve"> </w:t>
      </w:r>
      <w:r w:rsidR="00E83C14">
        <w:t xml:space="preserve">projects, </w:t>
      </w:r>
      <w:r w:rsidR="00297AF0" w:rsidRPr="00297AF0">
        <w:t>processes, workflows, applications, and training material</w:t>
      </w:r>
    </w:p>
    <w:p w14:paraId="7605104D" w14:textId="77777777" w:rsidR="00C000D0" w:rsidRDefault="005F62E2" w:rsidP="00C000D0">
      <w:pPr>
        <w:pStyle w:val="Heading2"/>
      </w:pPr>
      <w:r>
        <w:t>Relevant</w:t>
      </w:r>
      <w:r w:rsidR="00C000D0" w:rsidRPr="00C000D0">
        <w:t xml:space="preserve"> Experience</w:t>
      </w:r>
    </w:p>
    <w:p w14:paraId="3B4F5AB3" w14:textId="5FE308E7" w:rsidR="00ED713F" w:rsidRPr="00465D09" w:rsidRDefault="00ED713F" w:rsidP="00465D09">
      <w:pPr>
        <w:pStyle w:val="ExperienceHeader"/>
      </w:pPr>
      <w:r w:rsidRPr="00465D09">
        <w:t>Data Architect</w:t>
      </w:r>
      <w:r w:rsidR="00F53471" w:rsidRPr="00465D09">
        <w:t xml:space="preserve"> </w:t>
      </w:r>
      <w:r w:rsidRPr="00465D09">
        <w:t>– Diligencia</w:t>
      </w:r>
      <w:r w:rsidR="00EF363A">
        <w:t xml:space="preserve"> Consulting Ltd</w:t>
      </w:r>
      <w:r w:rsidR="002D7236" w:rsidRPr="00465D09">
        <w:tab/>
        <w:t>Apr</w:t>
      </w:r>
      <w:r w:rsidR="00465D09">
        <w:t>il</w:t>
      </w:r>
      <w:r w:rsidR="002D7236" w:rsidRPr="00465D09">
        <w:t xml:space="preserve"> 2017 – present</w:t>
      </w:r>
    </w:p>
    <w:p w14:paraId="6E576143" w14:textId="77777777" w:rsidR="00ED713F" w:rsidRDefault="00ED713F" w:rsidP="005770C5">
      <w:pPr>
        <w:pStyle w:val="CVBullet"/>
      </w:pPr>
      <w:r w:rsidRPr="005770C5">
        <w:t xml:space="preserve">Oversaw import of </w:t>
      </w:r>
      <w:r w:rsidR="00422064">
        <w:t>14</w:t>
      </w:r>
      <w:r w:rsidRPr="005770C5">
        <w:t xml:space="preserve"> million profiles, tripling the company’s portfolio</w:t>
      </w:r>
      <w:r w:rsidR="00422064">
        <w:t xml:space="preserve"> and attracting new clients</w:t>
      </w:r>
    </w:p>
    <w:p w14:paraId="1D9EAB7E" w14:textId="6DD3E6E8" w:rsidR="00733639" w:rsidRDefault="00207EE9" w:rsidP="00733639">
      <w:pPr>
        <w:pStyle w:val="CVBullet"/>
      </w:pPr>
      <w:r>
        <w:t>Built</w:t>
      </w:r>
      <w:r w:rsidR="00733639">
        <w:t xml:space="preserve"> SQL Azure </w:t>
      </w:r>
      <w:proofErr w:type="spellStart"/>
      <w:r w:rsidR="00733639">
        <w:t>datamarts</w:t>
      </w:r>
      <w:proofErr w:type="spellEnd"/>
      <w:r w:rsidR="00733639">
        <w:t xml:space="preserve"> </w:t>
      </w:r>
      <w:r w:rsidR="00733639">
        <w:rPr>
          <w:lang w:eastAsia="en-GB"/>
        </w:rPr>
        <w:t>fed by</w:t>
      </w:r>
      <w:r w:rsidR="00733639" w:rsidRPr="003067FC">
        <w:rPr>
          <w:lang w:eastAsia="en-GB"/>
        </w:rPr>
        <w:t xml:space="preserve"> </w:t>
      </w:r>
      <w:r w:rsidR="00733639">
        <w:rPr>
          <w:lang w:eastAsia="en-GB"/>
        </w:rPr>
        <w:t>d</w:t>
      </w:r>
      <w:r w:rsidR="00733639" w:rsidRPr="003067FC">
        <w:rPr>
          <w:lang w:eastAsia="en-GB"/>
        </w:rPr>
        <w:t>ata</w:t>
      </w:r>
      <w:r w:rsidR="00733639">
        <w:rPr>
          <w:lang w:eastAsia="en-GB"/>
        </w:rPr>
        <w:t xml:space="preserve"> w</w:t>
      </w:r>
      <w:r w:rsidR="00733639" w:rsidRPr="003067FC">
        <w:rPr>
          <w:lang w:eastAsia="en-GB"/>
        </w:rPr>
        <w:t xml:space="preserve">arehouse </w:t>
      </w:r>
      <w:r w:rsidR="00733639">
        <w:t>to support Microservice Architecture</w:t>
      </w:r>
    </w:p>
    <w:p w14:paraId="2E75F4F9" w14:textId="77777777" w:rsidR="001C3D9B" w:rsidRPr="00EE7D15" w:rsidRDefault="001C3D9B" w:rsidP="001C3D9B">
      <w:pPr>
        <w:pStyle w:val="CVBullet"/>
      </w:pPr>
      <w:r w:rsidRPr="00EE7D15">
        <w:t>Assembled hybrid data pipeline, exploiting relative strengths of Azure</w:t>
      </w:r>
      <w:r>
        <w:t xml:space="preserve"> </w:t>
      </w:r>
      <w:r w:rsidRPr="00EE7D15">
        <w:t>and AWS</w:t>
      </w:r>
      <w:r>
        <w:t xml:space="preserve"> ecosystems</w:t>
      </w:r>
    </w:p>
    <w:p w14:paraId="1DCEFAB9" w14:textId="77777777" w:rsidR="001C3D9B" w:rsidRDefault="001C3D9B" w:rsidP="001C3D9B">
      <w:pPr>
        <w:pStyle w:val="CVBullet"/>
      </w:pPr>
      <w:r w:rsidRPr="00EE7D15">
        <w:t>Streamlined SQL ETL processes, implementing solutions in C#, Python and PowerShell</w:t>
      </w:r>
    </w:p>
    <w:p w14:paraId="41F976D0" w14:textId="42BF2535" w:rsidR="00DC3B42" w:rsidRPr="005770C5" w:rsidRDefault="00DC3B42" w:rsidP="00DC3B42">
      <w:pPr>
        <w:pStyle w:val="CVBullet"/>
      </w:pPr>
      <w:r w:rsidRPr="00767B14">
        <w:t>Automated Data Quality</w:t>
      </w:r>
      <w:r>
        <w:t xml:space="preserve"> publishing</w:t>
      </w:r>
      <w:r w:rsidRPr="00767B14">
        <w:t xml:space="preserve"> workflow with </w:t>
      </w:r>
      <w:r>
        <w:t>SQL</w:t>
      </w:r>
      <w:r w:rsidRPr="00767B14">
        <w:t xml:space="preserve">-based validation </w:t>
      </w:r>
      <w:r>
        <w:t>of</w:t>
      </w:r>
      <w:r w:rsidRPr="00767B14">
        <w:t xml:space="preserve"> company profiles</w:t>
      </w:r>
    </w:p>
    <w:p w14:paraId="131A94C3" w14:textId="310326D7" w:rsidR="00971E3A" w:rsidRDefault="00971E3A" w:rsidP="00971E3A">
      <w:pPr>
        <w:pStyle w:val="CVBullet"/>
      </w:pPr>
      <w:r>
        <w:t>Developed C# apps for reporting, ETL, SQL script deployment, and database source control</w:t>
      </w:r>
    </w:p>
    <w:p w14:paraId="03164649" w14:textId="5343C50A" w:rsidR="001C3D9B" w:rsidRPr="005770C5" w:rsidRDefault="00207EE9" w:rsidP="001C3D9B">
      <w:pPr>
        <w:pStyle w:val="CVBullet"/>
      </w:pPr>
      <w:r w:rsidRPr="00207EE9">
        <w:t xml:space="preserve">Led team of SQL developers, ensuring </w:t>
      </w:r>
      <w:r>
        <w:t xml:space="preserve">effective </w:t>
      </w:r>
      <w:r w:rsidRPr="00207EE9">
        <w:t xml:space="preserve">delivery </w:t>
      </w:r>
      <w:r>
        <w:t>within an</w:t>
      </w:r>
      <w:r w:rsidRPr="00207EE9">
        <w:t xml:space="preserve"> Agile </w:t>
      </w:r>
      <w:r>
        <w:t>environment</w:t>
      </w:r>
    </w:p>
    <w:p w14:paraId="0AF2FDA7" w14:textId="7EFF7355" w:rsidR="006B21EB" w:rsidRDefault="006B21EB" w:rsidP="006B21EB">
      <w:pPr>
        <w:pStyle w:val="CVBullet"/>
      </w:pPr>
      <w:r w:rsidRPr="00C40F39">
        <w:t>Automated synchroni</w:t>
      </w:r>
      <w:r>
        <w:t>s</w:t>
      </w:r>
      <w:r w:rsidRPr="00C40F39">
        <w:t xml:space="preserve">ation of HubSpot CRM records with </w:t>
      </w:r>
      <w:r>
        <w:t>internal</w:t>
      </w:r>
      <w:r w:rsidRPr="00C40F39">
        <w:t xml:space="preserve"> Microsoft SQL Database</w:t>
      </w:r>
    </w:p>
    <w:p w14:paraId="293B382F" w14:textId="77777777" w:rsidR="005770C5" w:rsidRPr="005770C5" w:rsidRDefault="00C208FD" w:rsidP="00465D09">
      <w:pPr>
        <w:pStyle w:val="ExperienceHeader"/>
      </w:pPr>
      <w:r>
        <w:t>Database Engineer – Winton Group</w:t>
      </w:r>
      <w:r w:rsidR="002D7236">
        <w:tab/>
      </w:r>
      <w:r w:rsidR="002D7236" w:rsidRPr="002D7236">
        <w:t>Aug</w:t>
      </w:r>
      <w:r w:rsidR="00465D09">
        <w:t>ust</w:t>
      </w:r>
      <w:r w:rsidR="002D7236" w:rsidRPr="002D7236">
        <w:t xml:space="preserve"> 2012 – Mar</w:t>
      </w:r>
      <w:r w:rsidR="00465D09">
        <w:t>ch</w:t>
      </w:r>
      <w:r w:rsidR="002D7236" w:rsidRPr="002D7236">
        <w:t xml:space="preserve"> 2017</w:t>
      </w:r>
    </w:p>
    <w:p w14:paraId="3646F0EC" w14:textId="77777777" w:rsidR="00733639" w:rsidRDefault="00733639" w:rsidP="00733639">
      <w:pPr>
        <w:pStyle w:val="CVBullet"/>
      </w:pPr>
      <w:r w:rsidRPr="003067FC">
        <w:t>Wrote C#/T-SQL mission-critical data feeds for use by billion-dollar trading algorithms</w:t>
      </w:r>
    </w:p>
    <w:p w14:paraId="6C75E2C7" w14:textId="1A087EF7" w:rsidR="00733639" w:rsidRDefault="00733639" w:rsidP="00733639">
      <w:pPr>
        <w:pStyle w:val="CVBullet"/>
      </w:pPr>
      <w:r>
        <w:t>Designed Fundamentals DB, to evaluate each company’s financial investment potential</w:t>
      </w:r>
    </w:p>
    <w:p w14:paraId="34FDF128" w14:textId="34517939" w:rsidR="00733639" w:rsidRDefault="00733639" w:rsidP="00733639">
      <w:pPr>
        <w:pStyle w:val="CVBullet"/>
      </w:pPr>
      <w:r>
        <w:t xml:space="preserve">Implemented Rates DB </w:t>
      </w:r>
      <w:r w:rsidR="00DC3B42">
        <w:t xml:space="preserve">&amp; UI </w:t>
      </w:r>
      <w:r w:rsidR="00DC3B42" w:rsidRPr="006D0729">
        <w:t xml:space="preserve">to support researchers with easy access to </w:t>
      </w:r>
      <w:r w:rsidR="00DC3B42">
        <w:t>financial timeseries</w:t>
      </w:r>
    </w:p>
    <w:p w14:paraId="27FA50B3" w14:textId="1C57169B" w:rsidR="00733639" w:rsidRPr="00E83C14" w:rsidRDefault="00E83C14" w:rsidP="00E83C14">
      <w:pPr>
        <w:pStyle w:val="CVBullet"/>
        <w:rPr>
          <w:sz w:val="24"/>
          <w:szCs w:val="24"/>
          <w:lang w:eastAsia="en-GB"/>
        </w:rPr>
      </w:pPr>
      <w:r>
        <w:t>Offered consultancy on large-scale, complex data challenges to researchers &amp; developers</w:t>
      </w:r>
    </w:p>
    <w:p w14:paraId="42894C2B" w14:textId="77777777" w:rsidR="005770C5" w:rsidRDefault="00F53471" w:rsidP="00465D09">
      <w:pPr>
        <w:pStyle w:val="ExperienceHeader"/>
      </w:pPr>
      <w:r w:rsidRPr="00F53471">
        <w:t>Lead Change Developer – Opus Energy Ltd</w:t>
      </w:r>
      <w:r w:rsidR="00932EC7">
        <w:tab/>
        <w:t>Nov</w:t>
      </w:r>
      <w:r w:rsidR="00465D09">
        <w:t>ember</w:t>
      </w:r>
      <w:r w:rsidR="00932EC7" w:rsidRPr="000878BA">
        <w:t xml:space="preserve"> 2010 – </w:t>
      </w:r>
      <w:r w:rsidR="00932EC7">
        <w:t>Aug</w:t>
      </w:r>
      <w:r w:rsidR="00465D09">
        <w:t>ust</w:t>
      </w:r>
      <w:r w:rsidR="00932EC7">
        <w:t xml:space="preserve"> 2012</w:t>
      </w:r>
    </w:p>
    <w:p w14:paraId="283BD388" w14:textId="77777777" w:rsidR="002D7236" w:rsidRDefault="00E33565" w:rsidP="00733639">
      <w:pPr>
        <w:pStyle w:val="CVBullet"/>
      </w:pPr>
      <w:r>
        <w:t>Managed</w:t>
      </w:r>
      <w:r w:rsidR="002D7236">
        <w:t xml:space="preserve"> successful </w:t>
      </w:r>
      <w:r w:rsidR="00A725B4">
        <w:t xml:space="preserve">implementation of </w:t>
      </w:r>
      <w:r w:rsidR="002D7236">
        <w:t xml:space="preserve">solutions </w:t>
      </w:r>
      <w:r w:rsidR="00A725B4">
        <w:t>to</w:t>
      </w:r>
      <w:r w:rsidR="002D7236">
        <w:t xml:space="preserve"> over 100 change requests</w:t>
      </w:r>
      <w:r w:rsidR="00800FF4">
        <w:t xml:space="preserve"> using </w:t>
      </w:r>
      <w:r w:rsidR="00EC00BE">
        <w:t>SQL and .NET</w:t>
      </w:r>
    </w:p>
    <w:p w14:paraId="4D7950A4" w14:textId="71C7154B" w:rsidR="00733639" w:rsidRDefault="00733639" w:rsidP="00733639">
      <w:pPr>
        <w:pStyle w:val="CVBullet"/>
      </w:pPr>
      <w:r>
        <w:t>Worked autonomously to provide end-user support and training for each new feature deployed</w:t>
      </w:r>
    </w:p>
    <w:p w14:paraId="1FA6A76B" w14:textId="77777777" w:rsidR="000B2EA8" w:rsidRPr="00D22E07" w:rsidRDefault="000B2EA8" w:rsidP="000B2EA8">
      <w:pPr>
        <w:pStyle w:val="CVBullet"/>
      </w:pPr>
      <w:r w:rsidRPr="00D22E07">
        <w:t>Implemented Team Foundation Server (TFS) automated build and deployment</w:t>
      </w:r>
    </w:p>
    <w:p w14:paraId="2857DF1E" w14:textId="6DE43EFE" w:rsidR="003550FE" w:rsidRDefault="003550FE" w:rsidP="003550FE">
      <w:pPr>
        <w:pStyle w:val="CVBullet"/>
      </w:pPr>
      <w:r>
        <w:t>Deployed bespoke .NET/SQL applications, supporting users and partner suppliers</w:t>
      </w:r>
    </w:p>
    <w:p w14:paraId="1A2ECDF1" w14:textId="77777777" w:rsidR="00932EC7" w:rsidRPr="000878BA" w:rsidRDefault="00932EC7" w:rsidP="00465D09">
      <w:pPr>
        <w:pStyle w:val="ExperienceHeader"/>
      </w:pPr>
      <w:r>
        <w:t>DB Developer</w:t>
      </w:r>
      <w:r w:rsidRPr="004E76BF">
        <w:t xml:space="preserve"> –</w:t>
      </w:r>
      <w:r>
        <w:t xml:space="preserve"> Salary.com</w:t>
      </w:r>
      <w:r>
        <w:tab/>
        <w:t>Nov</w:t>
      </w:r>
      <w:r w:rsidR="00465D09">
        <w:t>ember</w:t>
      </w:r>
      <w:r>
        <w:t xml:space="preserve"> 2005 – Nov</w:t>
      </w:r>
      <w:r w:rsidR="00465D09">
        <w:t>ember</w:t>
      </w:r>
      <w:r>
        <w:t xml:space="preserve"> 2010</w:t>
      </w:r>
    </w:p>
    <w:p w14:paraId="45CA6CD9" w14:textId="77777777" w:rsidR="000B2EA8" w:rsidRDefault="000B2EA8" w:rsidP="000B2EA8">
      <w:pPr>
        <w:pStyle w:val="CVBullet"/>
      </w:pPr>
      <w:r>
        <w:t xml:space="preserve">Migrated </w:t>
      </w:r>
      <w:r w:rsidRPr="00446064">
        <w:t>BAE Systems</w:t>
      </w:r>
      <w:r>
        <w:t>’</w:t>
      </w:r>
      <w:r w:rsidRPr="00446064">
        <w:t xml:space="preserve"> CRM </w:t>
      </w:r>
      <w:r>
        <w:t>into</w:t>
      </w:r>
      <w:r w:rsidRPr="00446064">
        <w:t xml:space="preserve"> </w:t>
      </w:r>
      <w:r>
        <w:t>core SaaS product</w:t>
      </w:r>
      <w:r w:rsidRPr="00446064">
        <w:t xml:space="preserve">, securing </w:t>
      </w:r>
      <w:r>
        <w:t>many further lucrative projects</w:t>
      </w:r>
    </w:p>
    <w:p w14:paraId="133CD05D" w14:textId="77777777" w:rsidR="006B21EB" w:rsidRDefault="006B21EB" w:rsidP="006B21EB">
      <w:pPr>
        <w:pStyle w:val="CVBullet"/>
      </w:pPr>
      <w:r>
        <w:t>Designed Environment Agency’s Skills Portal with 13,000 users and 4 upgrades after initial deployment</w:t>
      </w:r>
    </w:p>
    <w:p w14:paraId="6E58E3F6" w14:textId="1326E44A" w:rsidR="00733639" w:rsidRDefault="00733639" w:rsidP="00733639">
      <w:pPr>
        <w:pStyle w:val="CVBullet"/>
      </w:pPr>
      <w:r>
        <w:t xml:space="preserve">Managed breakdown of Sprint backlog as team leader using </w:t>
      </w:r>
      <w:r w:rsidR="00207EE9">
        <w:t>Agile</w:t>
      </w:r>
      <w:r>
        <w:t xml:space="preserve"> methodology</w:t>
      </w:r>
    </w:p>
    <w:p w14:paraId="4CE1F5F2" w14:textId="5FC3E4DF" w:rsidR="001C0563" w:rsidRDefault="00971E3A" w:rsidP="001C0563">
      <w:pPr>
        <w:pStyle w:val="CVBullet"/>
      </w:pPr>
      <w:r>
        <w:t>Created</w:t>
      </w:r>
      <w:r w:rsidR="001C0563">
        <w:t xml:space="preserve"> productivity toolset, optimising workflow for outsourced, China-based developers</w:t>
      </w:r>
    </w:p>
    <w:p w14:paraId="4D239AF8" w14:textId="77777777" w:rsidR="00C000D0" w:rsidRDefault="00C000D0" w:rsidP="00C000D0">
      <w:pPr>
        <w:pStyle w:val="Heading2"/>
      </w:pPr>
      <w:r w:rsidRPr="00C000D0">
        <w:t>Professional Development</w:t>
      </w:r>
    </w:p>
    <w:p w14:paraId="69FCF7E1" w14:textId="77777777" w:rsidR="00EC00BE" w:rsidRDefault="00EC00BE" w:rsidP="00733639">
      <w:pPr>
        <w:pStyle w:val="CVBullet"/>
      </w:pPr>
      <w:r w:rsidRPr="000878BA">
        <w:t>Attended five SQLBits conferences around the UK since its launch in 2007</w:t>
      </w:r>
    </w:p>
    <w:p w14:paraId="28BE6023" w14:textId="77777777" w:rsidR="00EC00BE" w:rsidRDefault="00EC00BE" w:rsidP="00733639">
      <w:pPr>
        <w:pStyle w:val="CVBullet"/>
      </w:pPr>
      <w:r>
        <w:t>ITIL Foundation – Service Management Essentials: Fox IT, Nov 2003</w:t>
      </w:r>
    </w:p>
    <w:p w14:paraId="2A7AD9AF" w14:textId="77777777" w:rsidR="00B15610" w:rsidRPr="002D7236" w:rsidRDefault="00C000D0">
      <w:r w:rsidRPr="00C000D0">
        <w:t>References </w:t>
      </w:r>
      <w:r>
        <w:t>a</w:t>
      </w:r>
      <w:r w:rsidRPr="00C000D0">
        <w:t>vailable upon request.</w:t>
      </w:r>
      <w:r w:rsidRPr="00C000D0">
        <w:rPr>
          <w:b/>
          <w:bCs/>
          <w:vanish/>
        </w:rPr>
        <w:t>Top of Form</w:t>
      </w:r>
    </w:p>
    <w:sectPr w:rsidR="00B15610" w:rsidRPr="002D7236" w:rsidSect="00F5347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684916" w14:textId="77777777" w:rsidR="00142DF3" w:rsidRDefault="00142DF3" w:rsidP="00C000D0">
      <w:pPr>
        <w:spacing w:after="0" w:line="240" w:lineRule="auto"/>
      </w:pPr>
      <w:r>
        <w:separator/>
      </w:r>
    </w:p>
  </w:endnote>
  <w:endnote w:type="continuationSeparator" w:id="0">
    <w:p w14:paraId="1885CAA3" w14:textId="77777777" w:rsidR="00142DF3" w:rsidRDefault="00142DF3" w:rsidP="00C000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91F8E7" w14:textId="77777777" w:rsidR="005D3AFB" w:rsidRDefault="005D3AF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92C785" w14:textId="0EA21F11" w:rsidR="005D3AFB" w:rsidRDefault="005D3AFB" w:rsidP="005D3AFB">
    <w:pPr>
      <w:pStyle w:val="Footer"/>
      <w:jc w:val="right"/>
    </w:pPr>
    <w:r>
      <w:fldChar w:fldCharType="begin"/>
    </w:r>
    <w:r>
      <w:instrText xml:space="preserve"> SAVEDATE  \@ "dd/MM/yyyy"  \* MERGEFORMAT </w:instrText>
    </w:r>
    <w:r>
      <w:fldChar w:fldCharType="separate"/>
    </w:r>
    <w:r w:rsidR="006B21EB">
      <w:rPr>
        <w:noProof/>
      </w:rPr>
      <w:t>17/12/2024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13B3C5" w14:textId="77777777" w:rsidR="005D3AFB" w:rsidRDefault="005D3A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969581" w14:textId="77777777" w:rsidR="00142DF3" w:rsidRDefault="00142DF3" w:rsidP="00C000D0">
      <w:pPr>
        <w:spacing w:after="0" w:line="240" w:lineRule="auto"/>
      </w:pPr>
      <w:r>
        <w:separator/>
      </w:r>
    </w:p>
  </w:footnote>
  <w:footnote w:type="continuationSeparator" w:id="0">
    <w:p w14:paraId="6EE13A87" w14:textId="77777777" w:rsidR="00142DF3" w:rsidRDefault="00142DF3" w:rsidP="00C000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39B426" w14:textId="77777777" w:rsidR="005D3AFB" w:rsidRDefault="005D3AF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46F1B3" w14:textId="77777777" w:rsidR="005D3AFB" w:rsidRDefault="005D3AF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BE3AC4" w14:textId="77777777" w:rsidR="005D3AFB" w:rsidRDefault="005D3AF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467CDB"/>
    <w:multiLevelType w:val="hybridMultilevel"/>
    <w:tmpl w:val="4EDA6C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3B5042"/>
    <w:multiLevelType w:val="hybridMultilevel"/>
    <w:tmpl w:val="644C3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D56E9D"/>
    <w:multiLevelType w:val="hybridMultilevel"/>
    <w:tmpl w:val="9B7C5E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A870F3"/>
    <w:multiLevelType w:val="hybridMultilevel"/>
    <w:tmpl w:val="F9E2EB24"/>
    <w:lvl w:ilvl="0" w:tplc="53A8D89C">
      <w:start w:val="1"/>
      <w:numFmt w:val="bullet"/>
      <w:pStyle w:val="CV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F34540"/>
    <w:multiLevelType w:val="hybridMultilevel"/>
    <w:tmpl w:val="FAAE79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0D4EDF"/>
    <w:multiLevelType w:val="hybridMultilevel"/>
    <w:tmpl w:val="ED3A4E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853B8E"/>
    <w:multiLevelType w:val="multilevel"/>
    <w:tmpl w:val="CF2A3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103C55"/>
    <w:multiLevelType w:val="hybridMultilevel"/>
    <w:tmpl w:val="871A54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D45393"/>
    <w:multiLevelType w:val="multilevel"/>
    <w:tmpl w:val="F3E2B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EA0221E"/>
    <w:multiLevelType w:val="multilevel"/>
    <w:tmpl w:val="21EA9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F012415"/>
    <w:multiLevelType w:val="hybridMultilevel"/>
    <w:tmpl w:val="C28AAE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4171081">
    <w:abstractNumId w:val="9"/>
  </w:num>
  <w:num w:numId="2" w16cid:durableId="825441103">
    <w:abstractNumId w:val="3"/>
  </w:num>
  <w:num w:numId="3" w16cid:durableId="2047292375">
    <w:abstractNumId w:val="7"/>
  </w:num>
  <w:num w:numId="4" w16cid:durableId="218789255">
    <w:abstractNumId w:val="6"/>
  </w:num>
  <w:num w:numId="5" w16cid:durableId="134303821">
    <w:abstractNumId w:val="8"/>
  </w:num>
  <w:num w:numId="6" w16cid:durableId="1807352964">
    <w:abstractNumId w:val="0"/>
  </w:num>
  <w:num w:numId="7" w16cid:durableId="1922713516">
    <w:abstractNumId w:val="4"/>
  </w:num>
  <w:num w:numId="8" w16cid:durableId="1297954653">
    <w:abstractNumId w:val="1"/>
  </w:num>
  <w:num w:numId="9" w16cid:durableId="760684160">
    <w:abstractNumId w:val="10"/>
  </w:num>
  <w:num w:numId="10" w16cid:durableId="1373384935">
    <w:abstractNumId w:val="5"/>
  </w:num>
  <w:num w:numId="11" w16cid:durableId="10055951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639"/>
    <w:rsid w:val="000A6086"/>
    <w:rsid w:val="000B2EA8"/>
    <w:rsid w:val="000F6279"/>
    <w:rsid w:val="00124C19"/>
    <w:rsid w:val="0012655F"/>
    <w:rsid w:val="001344F5"/>
    <w:rsid w:val="0013620F"/>
    <w:rsid w:val="00142DF3"/>
    <w:rsid w:val="001C0040"/>
    <w:rsid w:val="001C0563"/>
    <w:rsid w:val="001C3D9B"/>
    <w:rsid w:val="001E1B5C"/>
    <w:rsid w:val="00207EE9"/>
    <w:rsid w:val="00297AF0"/>
    <w:rsid w:val="002B123D"/>
    <w:rsid w:val="002B39CD"/>
    <w:rsid w:val="002D7236"/>
    <w:rsid w:val="002E2849"/>
    <w:rsid w:val="00327ACB"/>
    <w:rsid w:val="00330DEE"/>
    <w:rsid w:val="003550FE"/>
    <w:rsid w:val="0036511B"/>
    <w:rsid w:val="003A214A"/>
    <w:rsid w:val="003B514E"/>
    <w:rsid w:val="003E279E"/>
    <w:rsid w:val="00422064"/>
    <w:rsid w:val="00465D09"/>
    <w:rsid w:val="004C71DE"/>
    <w:rsid w:val="004F2C40"/>
    <w:rsid w:val="00511634"/>
    <w:rsid w:val="005770C5"/>
    <w:rsid w:val="005D3AFB"/>
    <w:rsid w:val="005F62E2"/>
    <w:rsid w:val="006B21EB"/>
    <w:rsid w:val="006D0729"/>
    <w:rsid w:val="006D76D4"/>
    <w:rsid w:val="00720808"/>
    <w:rsid w:val="00733639"/>
    <w:rsid w:val="007525C1"/>
    <w:rsid w:val="00767B14"/>
    <w:rsid w:val="00795984"/>
    <w:rsid w:val="007E564E"/>
    <w:rsid w:val="00800FF4"/>
    <w:rsid w:val="008D37F5"/>
    <w:rsid w:val="00923E4D"/>
    <w:rsid w:val="00932EC7"/>
    <w:rsid w:val="00971E3A"/>
    <w:rsid w:val="009D08EB"/>
    <w:rsid w:val="00A45B6D"/>
    <w:rsid w:val="00A725B4"/>
    <w:rsid w:val="00AA4202"/>
    <w:rsid w:val="00B15610"/>
    <w:rsid w:val="00B47EDD"/>
    <w:rsid w:val="00B87285"/>
    <w:rsid w:val="00BD662D"/>
    <w:rsid w:val="00C000D0"/>
    <w:rsid w:val="00C208FD"/>
    <w:rsid w:val="00C32BE7"/>
    <w:rsid w:val="00C35722"/>
    <w:rsid w:val="00DC3B42"/>
    <w:rsid w:val="00DD051A"/>
    <w:rsid w:val="00E33565"/>
    <w:rsid w:val="00E40969"/>
    <w:rsid w:val="00E50E23"/>
    <w:rsid w:val="00E7428C"/>
    <w:rsid w:val="00E83C14"/>
    <w:rsid w:val="00EC00BE"/>
    <w:rsid w:val="00ED713F"/>
    <w:rsid w:val="00EF363A"/>
    <w:rsid w:val="00F105F0"/>
    <w:rsid w:val="00F43C02"/>
    <w:rsid w:val="00F53471"/>
    <w:rsid w:val="00F96F01"/>
    <w:rsid w:val="00FA0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73BFE"/>
  <w15:chartTrackingRefBased/>
  <w15:docId w15:val="{3F4E8E17-52EC-4B1A-AB10-61AC715A5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25C1"/>
    <w:pPr>
      <w:spacing w:after="160" w:line="259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00D0"/>
    <w:pPr>
      <w:keepNext/>
      <w:keepLines/>
      <w:spacing w:before="360" w:after="80"/>
      <w:outlineLvl w:val="0"/>
    </w:pPr>
    <w:rPr>
      <w:rFonts w:ascii="Aptos Display" w:eastAsia="Times New Roman" w:hAnsi="Aptos Display"/>
      <w:color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00D0"/>
    <w:pPr>
      <w:keepNext/>
      <w:keepLines/>
      <w:spacing w:before="160" w:after="80"/>
      <w:outlineLvl w:val="1"/>
    </w:pPr>
    <w:rPr>
      <w:rFonts w:ascii="Aptos Display" w:eastAsia="Times New Roman" w:hAnsi="Aptos Display"/>
      <w:color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00D0"/>
    <w:pPr>
      <w:keepNext/>
      <w:keepLines/>
      <w:spacing w:before="160" w:after="80"/>
      <w:outlineLvl w:val="2"/>
    </w:pPr>
    <w:rPr>
      <w:rFonts w:eastAsia="Times New Roman"/>
      <w:color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00D0"/>
    <w:pPr>
      <w:keepNext/>
      <w:keepLines/>
      <w:spacing w:before="80" w:after="40"/>
      <w:outlineLvl w:val="3"/>
    </w:pPr>
    <w:rPr>
      <w:rFonts w:eastAsia="Times New Roman"/>
      <w:i/>
      <w:iCs/>
      <w:color w:val="0F476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00D0"/>
    <w:pPr>
      <w:keepNext/>
      <w:keepLines/>
      <w:spacing w:before="80" w:after="40"/>
      <w:outlineLvl w:val="4"/>
    </w:pPr>
    <w:rPr>
      <w:rFonts w:eastAsia="Times New Roman"/>
      <w:color w:val="0F476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00D0"/>
    <w:pPr>
      <w:keepNext/>
      <w:keepLines/>
      <w:spacing w:before="40" w:after="0"/>
      <w:outlineLvl w:val="5"/>
    </w:pPr>
    <w:rPr>
      <w:rFonts w:eastAsia="Times New Roman"/>
      <w:i/>
      <w:iCs/>
      <w:color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00D0"/>
    <w:pPr>
      <w:keepNext/>
      <w:keepLines/>
      <w:spacing w:before="40" w:after="0"/>
      <w:outlineLvl w:val="6"/>
    </w:pPr>
    <w:rPr>
      <w:rFonts w:eastAsia="Times New Roman"/>
      <w:color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00D0"/>
    <w:pPr>
      <w:keepNext/>
      <w:keepLines/>
      <w:spacing w:after="0"/>
      <w:outlineLvl w:val="7"/>
    </w:pPr>
    <w:rPr>
      <w:rFonts w:eastAsia="Times New Roman"/>
      <w:i/>
      <w:iCs/>
      <w:color w:val="272727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00D0"/>
    <w:pPr>
      <w:keepNext/>
      <w:keepLines/>
      <w:spacing w:after="0"/>
      <w:outlineLvl w:val="8"/>
    </w:pPr>
    <w:rPr>
      <w:rFonts w:eastAsia="Times New Roman"/>
      <w:color w:val="2727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C000D0"/>
    <w:rPr>
      <w:rFonts w:ascii="Aptos Display" w:eastAsia="Times New Roman" w:hAnsi="Aptos Display" w:cs="Times New Roman"/>
      <w:color w:val="0F4761"/>
      <w:sz w:val="40"/>
      <w:szCs w:val="40"/>
    </w:rPr>
  </w:style>
  <w:style w:type="character" w:customStyle="1" w:styleId="Heading2Char">
    <w:name w:val="Heading 2 Char"/>
    <w:link w:val="Heading2"/>
    <w:uiPriority w:val="9"/>
    <w:rsid w:val="00C000D0"/>
    <w:rPr>
      <w:rFonts w:ascii="Aptos Display" w:eastAsia="Times New Roman" w:hAnsi="Aptos Display" w:cs="Times New Roman"/>
      <w:color w:val="0F4761"/>
      <w:sz w:val="32"/>
      <w:szCs w:val="32"/>
    </w:rPr>
  </w:style>
  <w:style w:type="character" w:customStyle="1" w:styleId="Heading3Char">
    <w:name w:val="Heading 3 Char"/>
    <w:link w:val="Heading3"/>
    <w:uiPriority w:val="9"/>
    <w:rsid w:val="00C000D0"/>
    <w:rPr>
      <w:rFonts w:eastAsia="Times New Roman" w:cs="Times New Roman"/>
      <w:color w:val="0F4761"/>
      <w:sz w:val="28"/>
      <w:szCs w:val="28"/>
    </w:rPr>
  </w:style>
  <w:style w:type="character" w:customStyle="1" w:styleId="Heading4Char">
    <w:name w:val="Heading 4 Char"/>
    <w:link w:val="Heading4"/>
    <w:uiPriority w:val="9"/>
    <w:semiHidden/>
    <w:rsid w:val="00C000D0"/>
    <w:rPr>
      <w:rFonts w:eastAsia="Times New Roman" w:cs="Times New Roman"/>
      <w:i/>
      <w:iCs/>
      <w:color w:val="0F4761"/>
    </w:rPr>
  </w:style>
  <w:style w:type="character" w:customStyle="1" w:styleId="Heading5Char">
    <w:name w:val="Heading 5 Char"/>
    <w:link w:val="Heading5"/>
    <w:uiPriority w:val="9"/>
    <w:semiHidden/>
    <w:rsid w:val="00C000D0"/>
    <w:rPr>
      <w:rFonts w:eastAsia="Times New Roman" w:cs="Times New Roman"/>
      <w:color w:val="0F4761"/>
    </w:rPr>
  </w:style>
  <w:style w:type="character" w:customStyle="1" w:styleId="Heading6Char">
    <w:name w:val="Heading 6 Char"/>
    <w:link w:val="Heading6"/>
    <w:uiPriority w:val="9"/>
    <w:semiHidden/>
    <w:rsid w:val="00C000D0"/>
    <w:rPr>
      <w:rFonts w:eastAsia="Times New Roman" w:cs="Times New Roman"/>
      <w:i/>
      <w:iCs/>
      <w:color w:val="595959"/>
    </w:rPr>
  </w:style>
  <w:style w:type="character" w:customStyle="1" w:styleId="Heading7Char">
    <w:name w:val="Heading 7 Char"/>
    <w:link w:val="Heading7"/>
    <w:uiPriority w:val="9"/>
    <w:semiHidden/>
    <w:rsid w:val="00C000D0"/>
    <w:rPr>
      <w:rFonts w:eastAsia="Times New Roman" w:cs="Times New Roman"/>
      <w:color w:val="595959"/>
    </w:rPr>
  </w:style>
  <w:style w:type="character" w:customStyle="1" w:styleId="Heading8Char">
    <w:name w:val="Heading 8 Char"/>
    <w:link w:val="Heading8"/>
    <w:uiPriority w:val="9"/>
    <w:semiHidden/>
    <w:rsid w:val="00C000D0"/>
    <w:rPr>
      <w:rFonts w:eastAsia="Times New Roman" w:cs="Times New Roman"/>
      <w:i/>
      <w:iCs/>
      <w:color w:val="272727"/>
    </w:rPr>
  </w:style>
  <w:style w:type="character" w:customStyle="1" w:styleId="Heading9Char">
    <w:name w:val="Heading 9 Char"/>
    <w:link w:val="Heading9"/>
    <w:uiPriority w:val="9"/>
    <w:semiHidden/>
    <w:rsid w:val="00C000D0"/>
    <w:rPr>
      <w:rFonts w:eastAsia="Times New Roman" w:cs="Times New Roman"/>
      <w:color w:val="272727"/>
    </w:rPr>
  </w:style>
  <w:style w:type="paragraph" w:styleId="Title">
    <w:name w:val="Title"/>
    <w:basedOn w:val="Normal"/>
    <w:next w:val="Normal"/>
    <w:link w:val="TitleChar"/>
    <w:uiPriority w:val="10"/>
    <w:qFormat/>
    <w:rsid w:val="00C000D0"/>
    <w:pPr>
      <w:spacing w:after="80" w:line="240" w:lineRule="auto"/>
      <w:contextualSpacing/>
    </w:pPr>
    <w:rPr>
      <w:rFonts w:ascii="Aptos Display" w:eastAsia="Times New Roman" w:hAnsi="Aptos Display"/>
      <w:spacing w:val="-10"/>
      <w:kern w:val="28"/>
      <w:sz w:val="56"/>
      <w:szCs w:val="56"/>
    </w:rPr>
  </w:style>
  <w:style w:type="character" w:customStyle="1" w:styleId="TitleChar">
    <w:name w:val="Title Char"/>
    <w:link w:val="Title"/>
    <w:uiPriority w:val="10"/>
    <w:rsid w:val="00C000D0"/>
    <w:rPr>
      <w:rFonts w:ascii="Aptos Display" w:eastAsia="Times New Roman" w:hAnsi="Aptos Display" w:cs="Times New Roman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00D0"/>
    <w:pPr>
      <w:numPr>
        <w:ilvl w:val="1"/>
      </w:numPr>
    </w:pPr>
    <w:rPr>
      <w:rFonts w:eastAsia="Times New Roman"/>
      <w:color w:val="595959"/>
      <w:spacing w:val="15"/>
      <w:sz w:val="28"/>
      <w:szCs w:val="28"/>
    </w:rPr>
  </w:style>
  <w:style w:type="character" w:customStyle="1" w:styleId="SubtitleChar">
    <w:name w:val="Subtitle Char"/>
    <w:link w:val="Subtitle"/>
    <w:uiPriority w:val="11"/>
    <w:rsid w:val="00C000D0"/>
    <w:rPr>
      <w:rFonts w:eastAsia="Times New Roman" w:cs="Times New Roman"/>
      <w:color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00D0"/>
    <w:pPr>
      <w:spacing w:before="160"/>
      <w:jc w:val="center"/>
    </w:pPr>
    <w:rPr>
      <w:i/>
      <w:iCs/>
      <w:color w:val="404040"/>
    </w:rPr>
  </w:style>
  <w:style w:type="character" w:customStyle="1" w:styleId="QuoteChar">
    <w:name w:val="Quote Char"/>
    <w:link w:val="Quote"/>
    <w:uiPriority w:val="29"/>
    <w:rsid w:val="00C000D0"/>
    <w:rPr>
      <w:i/>
      <w:iCs/>
      <w:color w:val="404040"/>
    </w:rPr>
  </w:style>
  <w:style w:type="paragraph" w:styleId="ListParagraph">
    <w:name w:val="List Paragraph"/>
    <w:basedOn w:val="Normal"/>
    <w:uiPriority w:val="34"/>
    <w:qFormat/>
    <w:rsid w:val="00C000D0"/>
    <w:pPr>
      <w:ind w:left="720"/>
      <w:contextualSpacing/>
    </w:pPr>
  </w:style>
  <w:style w:type="character" w:styleId="IntenseEmphasis">
    <w:name w:val="Intense Emphasis"/>
    <w:uiPriority w:val="21"/>
    <w:qFormat/>
    <w:rsid w:val="00C000D0"/>
    <w:rPr>
      <w:i/>
      <w:iCs/>
      <w:color w:val="0F476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00D0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IntenseQuoteChar">
    <w:name w:val="Intense Quote Char"/>
    <w:link w:val="IntenseQuote"/>
    <w:uiPriority w:val="30"/>
    <w:rsid w:val="00C000D0"/>
    <w:rPr>
      <w:i/>
      <w:iCs/>
      <w:color w:val="0F4761"/>
    </w:rPr>
  </w:style>
  <w:style w:type="character" w:styleId="IntenseReference">
    <w:name w:val="Intense Reference"/>
    <w:uiPriority w:val="32"/>
    <w:qFormat/>
    <w:rsid w:val="00C000D0"/>
    <w:rPr>
      <w:b/>
      <w:bCs/>
      <w:smallCaps/>
      <w:color w:val="0F4761"/>
      <w:spacing w:val="5"/>
    </w:rPr>
  </w:style>
  <w:style w:type="character" w:styleId="Hyperlink">
    <w:name w:val="Hyperlink"/>
    <w:uiPriority w:val="99"/>
    <w:unhideWhenUsed/>
    <w:rsid w:val="00C000D0"/>
    <w:rPr>
      <w:color w:val="467886"/>
      <w:u w:val="single"/>
    </w:rPr>
  </w:style>
  <w:style w:type="character" w:styleId="UnresolvedMention">
    <w:name w:val="Unresolved Mention"/>
    <w:uiPriority w:val="99"/>
    <w:semiHidden/>
    <w:unhideWhenUsed/>
    <w:rsid w:val="00C000D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000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0D0"/>
  </w:style>
  <w:style w:type="paragraph" w:styleId="Footer">
    <w:name w:val="footer"/>
    <w:basedOn w:val="Normal"/>
    <w:link w:val="FooterChar"/>
    <w:uiPriority w:val="99"/>
    <w:unhideWhenUsed/>
    <w:rsid w:val="00C000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00D0"/>
  </w:style>
  <w:style w:type="table" w:styleId="TableGrid">
    <w:name w:val="Table Grid"/>
    <w:basedOn w:val="TableNormal"/>
    <w:uiPriority w:val="39"/>
    <w:rsid w:val="00C000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ypena">
    <w:name w:val="oypena"/>
    <w:basedOn w:val="DefaultParagraphFont"/>
    <w:rsid w:val="002B39CD"/>
  </w:style>
  <w:style w:type="paragraph" w:customStyle="1" w:styleId="CVBullet">
    <w:name w:val="CV Bullet"/>
    <w:basedOn w:val="Normal"/>
    <w:link w:val="CVBulletChar"/>
    <w:qFormat/>
    <w:rsid w:val="005770C5"/>
    <w:pPr>
      <w:numPr>
        <w:numId w:val="2"/>
      </w:numPr>
      <w:spacing w:after="80" w:line="240" w:lineRule="auto"/>
      <w:ind w:left="714" w:hanging="357"/>
      <w:contextualSpacing/>
    </w:pPr>
    <w:rPr>
      <w:color w:val="000000"/>
    </w:rPr>
  </w:style>
  <w:style w:type="character" w:customStyle="1" w:styleId="CVBulletChar">
    <w:name w:val="CV Bullet Char"/>
    <w:link w:val="CVBullet"/>
    <w:rsid w:val="005770C5"/>
    <w:rPr>
      <w:color w:val="000000"/>
    </w:rPr>
  </w:style>
  <w:style w:type="paragraph" w:customStyle="1" w:styleId="ExperienceHeader">
    <w:name w:val="Experience Header"/>
    <w:basedOn w:val="Heading3"/>
    <w:link w:val="ExperienceHeaderChar"/>
    <w:qFormat/>
    <w:rsid w:val="00465D09"/>
    <w:pPr>
      <w:tabs>
        <w:tab w:val="right" w:pos="10065"/>
      </w:tabs>
    </w:pPr>
  </w:style>
  <w:style w:type="character" w:customStyle="1" w:styleId="ExperienceHeaderChar">
    <w:name w:val="Experience Header Char"/>
    <w:link w:val="ExperienceHeader"/>
    <w:rsid w:val="00465D09"/>
    <w:rPr>
      <w:rFonts w:eastAsia="Times New Roman" w:cs="Times New Roman"/>
      <w:color w:val="0F4761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AA420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GB"/>
    </w:rPr>
  </w:style>
  <w:style w:type="character" w:styleId="FollowedHyperlink">
    <w:name w:val="FollowedHyperlink"/>
    <w:uiPriority w:val="99"/>
    <w:semiHidden/>
    <w:unhideWhenUsed/>
    <w:rsid w:val="00F43C02"/>
    <w:rPr>
      <w:color w:val="96607D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40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2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0872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106873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5552900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850348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  <w:div w:id="176129654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264966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6876548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588098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26180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59412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2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12005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95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74916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1000789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9394666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303799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  <w:div w:id="162758700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7223554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895940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590517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6902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64136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2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08682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388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0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96708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815903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1867732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933052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72997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2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38653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290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30158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22040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707165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474865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07864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2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43112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702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uk.linkedin.com/in/nickallan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mailto:nickallan.only@gmail.com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ck\Dropbox\Job%20Hunting\Applications\In%20Progress\Nick%20Allan%20CV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Nick Allan CV Template.dot</Template>
  <TotalTime>156</TotalTime>
  <Pages>1</Pages>
  <Words>483</Words>
  <Characters>2755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3232</CharactersWithSpaces>
  <SharedDoc>false</SharedDoc>
  <HLinks>
    <vt:vector size="12" baseType="variant">
      <vt:variant>
        <vt:i4>4128876</vt:i4>
      </vt:variant>
      <vt:variant>
        <vt:i4>3</vt:i4>
      </vt:variant>
      <vt:variant>
        <vt:i4>0</vt:i4>
      </vt:variant>
      <vt:variant>
        <vt:i4>5</vt:i4>
      </vt:variant>
      <vt:variant>
        <vt:lpwstr>http://uk.linkedin.com/in/nickallan</vt:lpwstr>
      </vt:variant>
      <vt:variant>
        <vt:lpwstr/>
      </vt:variant>
      <vt:variant>
        <vt:i4>655477</vt:i4>
      </vt:variant>
      <vt:variant>
        <vt:i4>0</vt:i4>
      </vt:variant>
      <vt:variant>
        <vt:i4>0</vt:i4>
      </vt:variant>
      <vt:variant>
        <vt:i4>5</vt:i4>
      </vt:variant>
      <vt:variant>
        <vt:lpwstr>mailto:nickallan.only@gmail.com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</dc:creator>
  <cp:keywords/>
  <dc:description/>
  <cp:lastModifiedBy>Nick Allan</cp:lastModifiedBy>
  <cp:revision>5</cp:revision>
  <dcterms:created xsi:type="dcterms:W3CDTF">2024-12-16T22:36:00Z</dcterms:created>
  <dcterms:modified xsi:type="dcterms:W3CDTF">2024-12-18T13:27:00Z</dcterms:modified>
</cp:coreProperties>
</file>